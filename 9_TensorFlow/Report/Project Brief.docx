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590B" w14:textId="77777777" w:rsidR="003E58BC" w:rsidRPr="003E58BC" w:rsidRDefault="003E58BC" w:rsidP="00AE3CFA">
      <w:pPr>
        <w:spacing w:after="120"/>
        <w:rPr>
          <w:b/>
          <w:bCs/>
          <w:sz w:val="40"/>
          <w:szCs w:val="40"/>
          <w:u w:val="single"/>
        </w:rPr>
      </w:pPr>
      <w:r w:rsidRPr="003E58BC">
        <w:rPr>
          <w:b/>
          <w:bCs/>
          <w:sz w:val="40"/>
          <w:szCs w:val="40"/>
          <w:u w:val="single"/>
        </w:rPr>
        <w:t xml:space="preserve">Title: </w:t>
      </w:r>
    </w:p>
    <w:p w14:paraId="3C8AAD0C" w14:textId="77777777" w:rsidR="00F670DA" w:rsidRPr="0083080A" w:rsidRDefault="00AE3CFA" w:rsidP="003E58BC">
      <w:pPr>
        <w:rPr>
          <w:b/>
          <w:bCs/>
          <w:i/>
          <w:iCs/>
          <w:color w:val="7030A0"/>
          <w:sz w:val="40"/>
          <w:szCs w:val="40"/>
        </w:rPr>
      </w:pPr>
      <w:r>
        <w:rPr>
          <w:noProof/>
          <w:sz w:val="40"/>
          <w:szCs w:val="40"/>
          <w:lang w:eastAsia="en-US"/>
        </w:rPr>
        <w:drawing>
          <wp:anchor distT="0" distB="0" distL="114300" distR="114300" simplePos="0" relativeHeight="251658240" behindDoc="1" locked="0" layoutInCell="1" allowOverlap="1" wp14:anchorId="0141ACD1" wp14:editId="4F8F714B">
            <wp:simplePos x="0" y="0"/>
            <wp:positionH relativeFrom="column">
              <wp:posOffset>1308735</wp:posOffset>
            </wp:positionH>
            <wp:positionV relativeFrom="paragraph">
              <wp:posOffset>687070</wp:posOffset>
            </wp:positionV>
            <wp:extent cx="2860675" cy="3124200"/>
            <wp:effectExtent l="0" t="0" r="0" b="0"/>
            <wp:wrapTight wrapText="bothSides">
              <wp:wrapPolygon edited="0">
                <wp:start x="0" y="0"/>
                <wp:lineTo x="0" y="21468"/>
                <wp:lineTo x="21432" y="21468"/>
                <wp:lineTo x="214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t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8BC" w:rsidRPr="0083080A">
        <w:rPr>
          <w:b/>
          <w:bCs/>
          <w:i/>
          <w:iCs/>
          <w:color w:val="7030A0"/>
          <w:sz w:val="40"/>
          <w:szCs w:val="40"/>
        </w:rPr>
        <w:t>Voice-based movement of an Otto Robot by “Keyword Spotting” using TinyML on an “Arduino 33 BLE Sense”</w:t>
      </w:r>
    </w:p>
    <w:p w14:paraId="2F1D8C16" w14:textId="77777777" w:rsidR="003E58BC" w:rsidRDefault="003E58BC" w:rsidP="003E58BC">
      <w:pPr>
        <w:rPr>
          <w:sz w:val="40"/>
          <w:szCs w:val="40"/>
        </w:rPr>
      </w:pPr>
    </w:p>
    <w:p w14:paraId="1B9402F5" w14:textId="77777777" w:rsidR="00AE3CFA" w:rsidRDefault="00AE3CFA" w:rsidP="003E58BC">
      <w:pPr>
        <w:rPr>
          <w:sz w:val="40"/>
          <w:szCs w:val="40"/>
        </w:rPr>
      </w:pPr>
    </w:p>
    <w:p w14:paraId="1842381D" w14:textId="77777777" w:rsidR="00AE3CFA" w:rsidRDefault="00AE3CFA" w:rsidP="003E58BC">
      <w:pPr>
        <w:rPr>
          <w:sz w:val="40"/>
          <w:szCs w:val="40"/>
        </w:rPr>
      </w:pPr>
    </w:p>
    <w:p w14:paraId="3F6F7279" w14:textId="77777777" w:rsidR="00AE3CFA" w:rsidRDefault="00AE3CFA" w:rsidP="003E58BC">
      <w:pPr>
        <w:rPr>
          <w:sz w:val="40"/>
          <w:szCs w:val="40"/>
        </w:rPr>
      </w:pPr>
    </w:p>
    <w:p w14:paraId="31875FCE" w14:textId="77777777" w:rsidR="00AE3CFA" w:rsidRDefault="00AE3CFA" w:rsidP="003E58BC">
      <w:pPr>
        <w:rPr>
          <w:sz w:val="40"/>
          <w:szCs w:val="40"/>
        </w:rPr>
      </w:pPr>
    </w:p>
    <w:p w14:paraId="31731F21" w14:textId="77777777" w:rsidR="00AE3CFA" w:rsidRDefault="00AE3CFA" w:rsidP="003E58BC">
      <w:pPr>
        <w:rPr>
          <w:sz w:val="40"/>
          <w:szCs w:val="40"/>
        </w:rPr>
      </w:pPr>
    </w:p>
    <w:p w14:paraId="73B65054" w14:textId="77777777" w:rsidR="00BF735F" w:rsidRDefault="00BF735F" w:rsidP="003E58BC">
      <w:pPr>
        <w:rPr>
          <w:b/>
          <w:bCs/>
          <w:sz w:val="40"/>
          <w:szCs w:val="40"/>
          <w:u w:val="single"/>
        </w:rPr>
      </w:pPr>
    </w:p>
    <w:p w14:paraId="287DFECB" w14:textId="054CF096" w:rsidR="003E58BC" w:rsidRPr="003E58BC" w:rsidRDefault="003E58BC" w:rsidP="003E58BC">
      <w:pPr>
        <w:rPr>
          <w:b/>
          <w:bCs/>
          <w:sz w:val="40"/>
          <w:szCs w:val="40"/>
          <w:u w:val="single"/>
        </w:rPr>
      </w:pPr>
      <w:r w:rsidRPr="003E58BC">
        <w:rPr>
          <w:b/>
          <w:bCs/>
          <w:sz w:val="40"/>
          <w:szCs w:val="40"/>
          <w:u w:val="single"/>
        </w:rPr>
        <w:t>Aim:</w:t>
      </w:r>
    </w:p>
    <w:p w14:paraId="032A1A5A" w14:textId="7407BF65" w:rsidR="00BF735F" w:rsidRDefault="003E58BC" w:rsidP="00BF735F">
      <w:pPr>
        <w:rPr>
          <w:sz w:val="40"/>
          <w:szCs w:val="40"/>
        </w:rPr>
      </w:pPr>
      <w:r w:rsidRPr="00AE3CFA">
        <w:rPr>
          <w:sz w:val="28"/>
          <w:szCs w:val="28"/>
        </w:rPr>
        <w:t>The aim of this pro</w:t>
      </w:r>
      <w:r w:rsidR="00AE3CFA">
        <w:rPr>
          <w:sz w:val="28"/>
          <w:szCs w:val="28"/>
        </w:rPr>
        <w:t>ject is to develop a voice input based robot that can move or stop based on a voice input given in “Natural Language” e.g. saying “STOP” will make it stop and saying “RUN” will make it move.</w:t>
      </w:r>
      <w:r>
        <w:rPr>
          <w:sz w:val="40"/>
          <w:szCs w:val="40"/>
        </w:rPr>
        <w:t xml:space="preserve"> </w:t>
      </w:r>
    </w:p>
    <w:p w14:paraId="68467B7A" w14:textId="72FBE5D6" w:rsidR="00BF735F" w:rsidRDefault="00BF735F" w:rsidP="00BF735F">
      <w:pPr>
        <w:rPr>
          <w:sz w:val="40"/>
          <w:szCs w:val="40"/>
        </w:rPr>
      </w:pPr>
    </w:p>
    <w:p w14:paraId="14292EE8" w14:textId="01399FE5" w:rsidR="00BF735F" w:rsidRPr="003E58BC" w:rsidRDefault="00BF735F" w:rsidP="00BF73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Methodology: </w:t>
      </w:r>
    </w:p>
    <w:p w14:paraId="0AF92837" w14:textId="0630657E" w:rsidR="00BF735F" w:rsidRDefault="003F0ADD" w:rsidP="00BF735F">
      <w:pPr>
        <w:rPr>
          <w:sz w:val="28"/>
          <w:szCs w:val="28"/>
        </w:rPr>
      </w:pPr>
      <w:r>
        <w:rPr>
          <w:sz w:val="28"/>
          <w:szCs w:val="28"/>
        </w:rPr>
        <w:t>Below is a flow-chart for use of “TinyML (Tiny Machine Learning)” in our Robot.</w:t>
      </w:r>
    </w:p>
    <w:p w14:paraId="12EBC691" w14:textId="31A4F4F3" w:rsidR="003F0ADD" w:rsidRPr="003E58BC" w:rsidRDefault="00891A43" w:rsidP="00BF73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055E559" wp14:editId="75F72E21">
            <wp:extent cx="5486400" cy="451485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14:paraId="44AD3FDF" w14:textId="77777777" w:rsidR="00BF735F" w:rsidRPr="003E58BC" w:rsidRDefault="00BF735F" w:rsidP="00BF735F">
      <w:pPr>
        <w:rPr>
          <w:sz w:val="40"/>
          <w:szCs w:val="40"/>
        </w:rPr>
      </w:pPr>
    </w:p>
    <w:sectPr w:rsidR="00BF735F" w:rsidRPr="003E58BC" w:rsidSect="00AE3CFA">
      <w:headerReference w:type="default" r:id="rId13"/>
      <w:footerReference w:type="default" r:id="rId14"/>
      <w:pgSz w:w="12240" w:h="15840" w:code="1"/>
      <w:pgMar w:top="3060" w:right="1584" w:bottom="504" w:left="1584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84019" w14:textId="77777777" w:rsidR="000B26FA" w:rsidRDefault="000B26FA" w:rsidP="00376205">
      <w:r>
        <w:separator/>
      </w:r>
    </w:p>
  </w:endnote>
  <w:endnote w:type="continuationSeparator" w:id="0">
    <w:p w14:paraId="377C1954" w14:textId="77777777" w:rsidR="000B26FA" w:rsidRDefault="000B26FA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248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171"/>
      <w:gridCol w:w="470"/>
      <w:gridCol w:w="470"/>
      <w:gridCol w:w="471"/>
      <w:gridCol w:w="470"/>
      <w:gridCol w:w="470"/>
    </w:tblGrid>
    <w:tr w:rsidR="00C92100" w14:paraId="32645F05" w14:textId="77777777" w:rsidTr="00BF735F">
      <w:trPr>
        <w:trHeight w:val="418"/>
        <w:jc w:val="center"/>
      </w:trPr>
      <w:tc>
        <w:tcPr>
          <w:tcW w:w="8582" w:type="dxa"/>
          <w:gridSpan w:val="4"/>
          <w:vAlign w:val="center"/>
        </w:tcPr>
        <w:p w14:paraId="54E337A5" w14:textId="77777777" w:rsidR="00C92100" w:rsidRPr="0061457D" w:rsidRDefault="00C92100" w:rsidP="003E58BC">
          <w:pPr>
            <w:pStyle w:val="Footer"/>
          </w:pPr>
        </w:p>
      </w:tc>
      <w:tc>
        <w:tcPr>
          <w:tcW w:w="470" w:type="dxa"/>
          <w:vAlign w:val="center"/>
        </w:tcPr>
        <w:p w14:paraId="2BDA9381" w14:textId="77777777" w:rsidR="00C92100" w:rsidRDefault="00C92100" w:rsidP="00C92100">
          <w:pPr>
            <w:pStyle w:val="Footer"/>
            <w:jc w:val="center"/>
          </w:pPr>
        </w:p>
      </w:tc>
      <w:tc>
        <w:tcPr>
          <w:tcW w:w="470" w:type="dxa"/>
          <w:shd w:val="clear" w:color="auto" w:fill="3494BA" w:themeFill="accent1"/>
        </w:tcPr>
        <w:p w14:paraId="7B59782D" w14:textId="77777777" w:rsidR="00C92100" w:rsidRDefault="00C92100" w:rsidP="00C92100">
          <w:pPr>
            <w:pStyle w:val="Footer"/>
          </w:pPr>
        </w:p>
      </w:tc>
    </w:tr>
    <w:tr w:rsidR="00C92100" w14:paraId="49CC09D7" w14:textId="77777777" w:rsidTr="00BF735F">
      <w:trPr>
        <w:trHeight w:val="419"/>
        <w:jc w:val="center"/>
      </w:trPr>
      <w:tc>
        <w:tcPr>
          <w:tcW w:w="8111" w:type="dxa"/>
          <w:gridSpan w:val="3"/>
          <w:vAlign w:val="center"/>
        </w:tcPr>
        <w:p w14:paraId="4F9E0248" w14:textId="77777777" w:rsidR="00C92100" w:rsidRDefault="00C92100" w:rsidP="00C92100">
          <w:pPr>
            <w:pStyle w:val="Footer"/>
          </w:pPr>
        </w:p>
      </w:tc>
      <w:tc>
        <w:tcPr>
          <w:tcW w:w="470" w:type="dxa"/>
          <w:vAlign w:val="center"/>
        </w:tcPr>
        <w:p w14:paraId="7BCA5839" w14:textId="77777777" w:rsidR="00C92100" w:rsidRDefault="00C92100" w:rsidP="00C92100">
          <w:pPr>
            <w:pStyle w:val="Footer"/>
            <w:jc w:val="center"/>
          </w:pPr>
        </w:p>
      </w:tc>
      <w:tc>
        <w:tcPr>
          <w:tcW w:w="470" w:type="dxa"/>
          <w:shd w:val="clear" w:color="auto" w:fill="2683C6" w:themeFill="accent6"/>
        </w:tcPr>
        <w:p w14:paraId="1CA77B45" w14:textId="77777777" w:rsidR="00C92100" w:rsidRDefault="00C92100" w:rsidP="00145359">
          <w:pPr>
            <w:pStyle w:val="Footer"/>
          </w:pPr>
        </w:p>
      </w:tc>
      <w:tc>
        <w:tcPr>
          <w:tcW w:w="470" w:type="dxa"/>
          <w:shd w:val="clear" w:color="auto" w:fill="3494BA" w:themeFill="accent1"/>
        </w:tcPr>
        <w:p w14:paraId="6030C395" w14:textId="77777777" w:rsidR="00C92100" w:rsidRDefault="00C92100" w:rsidP="00145359">
          <w:pPr>
            <w:pStyle w:val="Footer"/>
          </w:pPr>
        </w:p>
      </w:tc>
    </w:tr>
    <w:tr w:rsidR="00C92100" w14:paraId="082C3866" w14:textId="77777777" w:rsidTr="00BF735F">
      <w:trPr>
        <w:trHeight w:val="418"/>
        <w:jc w:val="center"/>
      </w:trPr>
      <w:tc>
        <w:tcPr>
          <w:tcW w:w="7641" w:type="dxa"/>
          <w:gridSpan w:val="2"/>
          <w:vAlign w:val="center"/>
        </w:tcPr>
        <w:p w14:paraId="33A2475C" w14:textId="77777777" w:rsidR="00C92100" w:rsidRDefault="00C92100" w:rsidP="00C92100">
          <w:pPr>
            <w:pStyle w:val="Footer"/>
          </w:pPr>
        </w:p>
      </w:tc>
      <w:tc>
        <w:tcPr>
          <w:tcW w:w="470" w:type="dxa"/>
          <w:vAlign w:val="center"/>
        </w:tcPr>
        <w:p w14:paraId="73986E7C" w14:textId="77777777" w:rsidR="00C92100" w:rsidRDefault="00C92100" w:rsidP="00C92100">
          <w:pPr>
            <w:pStyle w:val="Footer"/>
            <w:jc w:val="center"/>
          </w:pPr>
        </w:p>
      </w:tc>
      <w:tc>
        <w:tcPr>
          <w:tcW w:w="470" w:type="dxa"/>
          <w:shd w:val="clear" w:color="auto" w:fill="75BDA7" w:themeFill="accent3"/>
        </w:tcPr>
        <w:p w14:paraId="39D371A0" w14:textId="77777777" w:rsidR="00C92100" w:rsidRDefault="00C92100" w:rsidP="00145359">
          <w:pPr>
            <w:pStyle w:val="Footer"/>
          </w:pPr>
        </w:p>
      </w:tc>
      <w:tc>
        <w:tcPr>
          <w:tcW w:w="470" w:type="dxa"/>
          <w:shd w:val="clear" w:color="auto" w:fill="2683C6" w:themeFill="accent6"/>
        </w:tcPr>
        <w:p w14:paraId="7FBAD439" w14:textId="77777777" w:rsidR="00C92100" w:rsidRDefault="00C92100" w:rsidP="00145359">
          <w:pPr>
            <w:pStyle w:val="Footer"/>
          </w:pPr>
        </w:p>
      </w:tc>
      <w:tc>
        <w:tcPr>
          <w:tcW w:w="470" w:type="dxa"/>
          <w:shd w:val="clear" w:color="auto" w:fill="3494BA" w:themeFill="accent1"/>
        </w:tcPr>
        <w:p w14:paraId="3D6C8B63" w14:textId="77777777" w:rsidR="00C92100" w:rsidRDefault="00C92100" w:rsidP="00145359">
          <w:pPr>
            <w:pStyle w:val="Footer"/>
          </w:pPr>
        </w:p>
      </w:tc>
    </w:tr>
    <w:tr w:rsidR="00C92100" w14:paraId="14DDCC35" w14:textId="77777777" w:rsidTr="00BF735F">
      <w:trPr>
        <w:trHeight w:val="419"/>
        <w:jc w:val="center"/>
      </w:trPr>
      <w:tc>
        <w:tcPr>
          <w:tcW w:w="7171" w:type="dxa"/>
          <w:vAlign w:val="center"/>
        </w:tcPr>
        <w:p w14:paraId="237C55F5" w14:textId="77777777" w:rsidR="00C92100" w:rsidRDefault="00C92100" w:rsidP="00C92100">
          <w:pPr>
            <w:pStyle w:val="Footer"/>
            <w:ind w:right="30"/>
          </w:pPr>
        </w:p>
      </w:tc>
      <w:tc>
        <w:tcPr>
          <w:tcW w:w="470" w:type="dxa"/>
          <w:vAlign w:val="center"/>
        </w:tcPr>
        <w:p w14:paraId="73FA549E" w14:textId="77777777" w:rsidR="00C92100" w:rsidRDefault="00C92100" w:rsidP="00C92100">
          <w:pPr>
            <w:pStyle w:val="Footer"/>
            <w:jc w:val="center"/>
          </w:pPr>
        </w:p>
      </w:tc>
      <w:tc>
        <w:tcPr>
          <w:tcW w:w="470" w:type="dxa"/>
          <w:shd w:val="clear" w:color="auto" w:fill="373545" w:themeFill="text2"/>
        </w:tcPr>
        <w:p w14:paraId="658D2F93" w14:textId="77777777" w:rsidR="00C92100" w:rsidRDefault="00C92100" w:rsidP="00145359">
          <w:pPr>
            <w:pStyle w:val="Footer"/>
          </w:pPr>
        </w:p>
      </w:tc>
      <w:tc>
        <w:tcPr>
          <w:tcW w:w="470" w:type="dxa"/>
          <w:shd w:val="clear" w:color="auto" w:fill="75BDA7" w:themeFill="accent3"/>
        </w:tcPr>
        <w:p w14:paraId="7467161B" w14:textId="77777777" w:rsidR="00C92100" w:rsidRDefault="00C92100" w:rsidP="00145359">
          <w:pPr>
            <w:pStyle w:val="Footer"/>
          </w:pPr>
        </w:p>
      </w:tc>
      <w:tc>
        <w:tcPr>
          <w:tcW w:w="470" w:type="dxa"/>
          <w:shd w:val="clear" w:color="auto" w:fill="2683C6" w:themeFill="accent6"/>
        </w:tcPr>
        <w:p w14:paraId="31C805BE" w14:textId="77777777" w:rsidR="00C92100" w:rsidRDefault="00C92100" w:rsidP="00145359">
          <w:pPr>
            <w:pStyle w:val="Footer"/>
          </w:pPr>
        </w:p>
      </w:tc>
      <w:tc>
        <w:tcPr>
          <w:tcW w:w="470" w:type="dxa"/>
          <w:shd w:val="clear" w:color="auto" w:fill="3494BA" w:themeFill="accent1"/>
        </w:tcPr>
        <w:p w14:paraId="61910E48" w14:textId="77777777" w:rsidR="00C92100" w:rsidRDefault="00C92100" w:rsidP="00145359">
          <w:pPr>
            <w:pStyle w:val="Footer"/>
          </w:pPr>
        </w:p>
      </w:tc>
    </w:tr>
  </w:tbl>
  <w:p w14:paraId="1BEFBDE3" w14:textId="77777777" w:rsidR="00F6710A" w:rsidRDefault="00F6710A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B42B" w14:textId="77777777" w:rsidR="000B26FA" w:rsidRDefault="000B26FA" w:rsidP="00376205">
      <w:r>
        <w:separator/>
      </w:r>
    </w:p>
  </w:footnote>
  <w:footnote w:type="continuationSeparator" w:id="0">
    <w:p w14:paraId="42ED9C40" w14:textId="77777777" w:rsidR="000B26FA" w:rsidRDefault="000B26FA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33"/>
      <w:gridCol w:w="4307"/>
    </w:tblGrid>
    <w:tr w:rsidR="001A79C0" w14:paraId="37F87EC9" w14:textId="77777777" w:rsidTr="00D907F8">
      <w:trPr>
        <w:jc w:val="center"/>
      </w:trPr>
      <w:tc>
        <w:tcPr>
          <w:tcW w:w="6946" w:type="dxa"/>
        </w:tcPr>
        <w:p w14:paraId="4B53E9B0" w14:textId="77777777" w:rsidR="001A79C0" w:rsidRDefault="001A79C0" w:rsidP="00FB21D8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inline distT="0" distB="0" distL="0" distR="0" wp14:anchorId="513B2F8C" wp14:editId="669BEC58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26144F" id="Group 7" o:spid="_x0000_s1026" alt="Decorative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6D38D2B6" w14:textId="77777777" w:rsidR="001A79C0" w:rsidRDefault="001A79C0" w:rsidP="00D907F8">
          <w:pPr>
            <w:jc w:val="right"/>
            <w:rPr>
              <w:noProof/>
            </w:rPr>
          </w:pPr>
        </w:p>
      </w:tc>
    </w:tr>
  </w:tbl>
  <w:p w14:paraId="5324C9CC" w14:textId="77777777" w:rsidR="00F6710A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8BC"/>
    <w:rsid w:val="000B26FA"/>
    <w:rsid w:val="00145359"/>
    <w:rsid w:val="00184742"/>
    <w:rsid w:val="001A79C0"/>
    <w:rsid w:val="001E4B0C"/>
    <w:rsid w:val="00215C78"/>
    <w:rsid w:val="002830EC"/>
    <w:rsid w:val="002D0EA7"/>
    <w:rsid w:val="002F696F"/>
    <w:rsid w:val="003049BB"/>
    <w:rsid w:val="00323A60"/>
    <w:rsid w:val="00327ABF"/>
    <w:rsid w:val="00376205"/>
    <w:rsid w:val="003951D5"/>
    <w:rsid w:val="00396549"/>
    <w:rsid w:val="003A6A4C"/>
    <w:rsid w:val="003D0547"/>
    <w:rsid w:val="003E58BC"/>
    <w:rsid w:val="003F0ADD"/>
    <w:rsid w:val="00407D91"/>
    <w:rsid w:val="0042510E"/>
    <w:rsid w:val="00425A9C"/>
    <w:rsid w:val="00445EC4"/>
    <w:rsid w:val="004719BA"/>
    <w:rsid w:val="00494123"/>
    <w:rsid w:val="005550C9"/>
    <w:rsid w:val="0059362C"/>
    <w:rsid w:val="005942EB"/>
    <w:rsid w:val="005A519B"/>
    <w:rsid w:val="005E4228"/>
    <w:rsid w:val="0061457D"/>
    <w:rsid w:val="00620EA8"/>
    <w:rsid w:val="0062123A"/>
    <w:rsid w:val="00626CDC"/>
    <w:rsid w:val="00630655"/>
    <w:rsid w:val="00646E75"/>
    <w:rsid w:val="00657018"/>
    <w:rsid w:val="00682F52"/>
    <w:rsid w:val="006B01BD"/>
    <w:rsid w:val="007B19DB"/>
    <w:rsid w:val="008009DA"/>
    <w:rsid w:val="00810A41"/>
    <w:rsid w:val="0083080A"/>
    <w:rsid w:val="00877759"/>
    <w:rsid w:val="00891A43"/>
    <w:rsid w:val="00914211"/>
    <w:rsid w:val="00922646"/>
    <w:rsid w:val="009834A5"/>
    <w:rsid w:val="009864AB"/>
    <w:rsid w:val="009B3BD5"/>
    <w:rsid w:val="009C28ED"/>
    <w:rsid w:val="009E5AB2"/>
    <w:rsid w:val="00A00DA7"/>
    <w:rsid w:val="00A77DE4"/>
    <w:rsid w:val="00A90B67"/>
    <w:rsid w:val="00AE3CFA"/>
    <w:rsid w:val="00BF735F"/>
    <w:rsid w:val="00C067BD"/>
    <w:rsid w:val="00C55116"/>
    <w:rsid w:val="00C6127A"/>
    <w:rsid w:val="00C92100"/>
    <w:rsid w:val="00CD384D"/>
    <w:rsid w:val="00CE1FF8"/>
    <w:rsid w:val="00D12C5E"/>
    <w:rsid w:val="00D14447"/>
    <w:rsid w:val="00D574C1"/>
    <w:rsid w:val="00D907F8"/>
    <w:rsid w:val="00DB375E"/>
    <w:rsid w:val="00DD0998"/>
    <w:rsid w:val="00DF4713"/>
    <w:rsid w:val="00E0756B"/>
    <w:rsid w:val="00E45756"/>
    <w:rsid w:val="00E55D74"/>
    <w:rsid w:val="00ED4963"/>
    <w:rsid w:val="00EF18D8"/>
    <w:rsid w:val="00F07226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44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145359"/>
    <w:pPr>
      <w:spacing w:after="480"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ED\AppData\Roaming\Microsoft\Templates\Blue%20steps%20letterhea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E59213-1EBC-46ED-B0A9-1C53E0E92F6D}" type="doc">
      <dgm:prSet loTypeId="urn:microsoft.com/office/officeart/2005/8/layout/bProcess3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928A2D-3FF4-4874-B8E0-C57F8CA83C6C}">
      <dgm:prSet phldrT="[Text]" custT="1"/>
      <dgm:spPr/>
      <dgm:t>
        <a:bodyPr/>
        <a:lstStyle/>
        <a:p>
          <a:r>
            <a:rPr lang="en-US" sz="20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3D Print of Robot</a:t>
          </a:r>
        </a:p>
      </dgm:t>
    </dgm:pt>
    <dgm:pt modelId="{4AFD5921-CF58-4CFB-8F47-EAD31E71128E}" type="parTrans" cxnId="{3325D4CC-4B08-43DA-8FDD-B1757170D430}">
      <dgm:prSet/>
      <dgm:spPr/>
      <dgm:t>
        <a:bodyPr/>
        <a:lstStyle/>
        <a:p>
          <a:endParaRPr lang="en-US"/>
        </a:p>
      </dgm:t>
    </dgm:pt>
    <dgm:pt modelId="{129C163C-BE87-4FC0-BB6C-DA303AC910E1}" type="sibTrans" cxnId="{3325D4CC-4B08-43DA-8FDD-B1757170D430}">
      <dgm:prSet/>
      <dgm:spPr/>
      <dgm:t>
        <a:bodyPr/>
        <a:lstStyle/>
        <a:p>
          <a:endParaRPr lang="en-US"/>
        </a:p>
      </dgm:t>
    </dgm:pt>
    <dgm:pt modelId="{3AB1D7FE-7F32-436E-B697-04A720E01C97}">
      <dgm:prSet phldrT="[Text]"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6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Obtain Voice Input from on-board mic</a:t>
          </a:r>
        </a:p>
      </dgm:t>
    </dgm:pt>
    <dgm:pt modelId="{8DEDAB1D-5726-49B3-9FCE-3AD9CF6665AC}" type="parTrans" cxnId="{60488121-7785-497C-BDEA-46705E64B0B4}">
      <dgm:prSet/>
      <dgm:spPr/>
      <dgm:t>
        <a:bodyPr/>
        <a:lstStyle/>
        <a:p>
          <a:endParaRPr lang="en-US"/>
        </a:p>
      </dgm:t>
    </dgm:pt>
    <dgm:pt modelId="{E834FF3B-4928-469F-AB22-073E8D711BDF}" type="sibTrans" cxnId="{60488121-7785-497C-BDEA-46705E64B0B4}">
      <dgm:prSet/>
      <dgm:spPr/>
      <dgm:t>
        <a:bodyPr/>
        <a:lstStyle/>
        <a:p>
          <a:endParaRPr lang="en-US"/>
        </a:p>
      </dgm:t>
    </dgm:pt>
    <dgm:pt modelId="{3F267006-4855-40A5-B6F2-8C0BA968202E}">
      <dgm:prSet phldrT="[Text]" custT="1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>
        <a:solidFill>
          <a:srgbClr val="BD3145"/>
        </a:solidFill>
      </dgm:spPr>
      <dgm:t>
        <a:bodyPr/>
        <a:lstStyle/>
        <a:p>
          <a:r>
            <a:rPr lang="en-US" sz="17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Build TensorFlow Model</a:t>
          </a:r>
        </a:p>
      </dgm:t>
    </dgm:pt>
    <dgm:pt modelId="{676FA19E-3AFD-4CCD-8FB3-FC3B4137EB5D}" type="parTrans" cxnId="{C04E3444-2AA9-4478-84C0-DA37B329ABD9}">
      <dgm:prSet/>
      <dgm:spPr/>
      <dgm:t>
        <a:bodyPr/>
        <a:lstStyle/>
        <a:p>
          <a:endParaRPr lang="en-US"/>
        </a:p>
      </dgm:t>
    </dgm:pt>
    <dgm:pt modelId="{49BAC1E7-7B67-4A36-B8FD-C9E4EEE81988}" type="sibTrans" cxnId="{C04E3444-2AA9-4478-84C0-DA37B329ABD9}">
      <dgm:prSet/>
      <dgm:spPr/>
      <dgm:t>
        <a:bodyPr/>
        <a:lstStyle/>
        <a:p>
          <a:endParaRPr lang="en-US"/>
        </a:p>
      </dgm:t>
    </dgm:pt>
    <dgm:pt modelId="{224E4414-FD25-4004-BC16-9B588ACA23D5}">
      <dgm:prSet phldrT="[Text]" custT="1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6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Train Data using Neural Networks</a:t>
          </a:r>
          <a:endParaRPr lang="en-US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CD06E2-7CE6-4F99-B5B3-831B6DEEA96D}" type="parTrans" cxnId="{E0C1B41D-AB9A-4960-93C1-427E27CD6F22}">
      <dgm:prSet/>
      <dgm:spPr/>
      <dgm:t>
        <a:bodyPr/>
        <a:lstStyle/>
        <a:p>
          <a:endParaRPr lang="en-US"/>
        </a:p>
      </dgm:t>
    </dgm:pt>
    <dgm:pt modelId="{BED19D4F-6230-4C35-AEA9-4E05F2C8370A}" type="sibTrans" cxnId="{E0C1B41D-AB9A-4960-93C1-427E27CD6F22}">
      <dgm:prSet/>
      <dgm:spPr/>
      <dgm:t>
        <a:bodyPr/>
        <a:lstStyle/>
        <a:p>
          <a:endParaRPr lang="en-US"/>
        </a:p>
      </dgm:t>
    </dgm:pt>
    <dgm:pt modelId="{89836D34-1DEB-45C0-8ED0-4B3592BAF515}">
      <dgm:prSet phldrT="[Text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Test Data</a:t>
          </a:r>
        </a:p>
      </dgm:t>
    </dgm:pt>
    <dgm:pt modelId="{7854C8A0-171B-4E89-9448-E43175DFA124}" type="parTrans" cxnId="{AD7C074B-B5DF-40D3-B705-3B168EB91BE7}">
      <dgm:prSet/>
      <dgm:spPr/>
      <dgm:t>
        <a:bodyPr/>
        <a:lstStyle/>
        <a:p>
          <a:endParaRPr lang="en-US"/>
        </a:p>
      </dgm:t>
    </dgm:pt>
    <dgm:pt modelId="{6137F9BA-0F8D-4556-9522-9811D2F3692A}" type="sibTrans" cxnId="{AD7C074B-B5DF-40D3-B705-3B168EB91BE7}">
      <dgm:prSet/>
      <dgm:spPr/>
      <dgm:t>
        <a:bodyPr/>
        <a:lstStyle/>
        <a:p>
          <a:endParaRPr lang="en-US"/>
        </a:p>
      </dgm:t>
    </dgm:pt>
    <dgm:pt modelId="{93F02D88-3DF5-4CD5-B36B-165B5487FEA7}">
      <dgm:prSet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Convert to TFLite for Deployment</a:t>
          </a:r>
        </a:p>
      </dgm:t>
    </dgm:pt>
    <dgm:pt modelId="{A73813C4-FB47-434A-9D63-BC323CC7D855}" type="parTrans" cxnId="{C21C218B-DD79-48F8-BAC3-07AA7B9E31E8}">
      <dgm:prSet/>
      <dgm:spPr/>
      <dgm:t>
        <a:bodyPr/>
        <a:lstStyle/>
        <a:p>
          <a:endParaRPr lang="en-US"/>
        </a:p>
      </dgm:t>
    </dgm:pt>
    <dgm:pt modelId="{7D84B928-2D8A-4666-A128-EBDFFA4D30B4}" type="sibTrans" cxnId="{C21C218B-DD79-48F8-BAC3-07AA7B9E31E8}">
      <dgm:prSet/>
      <dgm:spPr/>
      <dgm:t>
        <a:bodyPr/>
        <a:lstStyle/>
        <a:p>
          <a:endParaRPr lang="en-US"/>
        </a:p>
      </dgm:t>
    </dgm:pt>
    <dgm:pt modelId="{CF0508BE-9D18-49A6-90C4-A7784DDEFA31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Convert to C File</a:t>
          </a:r>
        </a:p>
      </dgm:t>
    </dgm:pt>
    <dgm:pt modelId="{5721FBB1-9268-4F69-A669-3C94CD57A004}" type="parTrans" cxnId="{59E02E6F-D7AB-4A1F-84CB-5E4B33F6C128}">
      <dgm:prSet/>
      <dgm:spPr/>
      <dgm:t>
        <a:bodyPr/>
        <a:lstStyle/>
        <a:p>
          <a:endParaRPr lang="en-US"/>
        </a:p>
      </dgm:t>
    </dgm:pt>
    <dgm:pt modelId="{A8E263A4-862E-48C4-8740-35CF671A253C}" type="sibTrans" cxnId="{59E02E6F-D7AB-4A1F-84CB-5E4B33F6C128}">
      <dgm:prSet/>
      <dgm:spPr/>
      <dgm:t>
        <a:bodyPr/>
        <a:lstStyle/>
        <a:p>
          <a:endParaRPr lang="en-US"/>
        </a:p>
      </dgm:t>
    </dgm:pt>
    <dgm:pt modelId="{0D94EAF7-8D3F-4F1C-ACF9-A5252E3F3CAD}">
      <dgm:prSet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Upload to Arduino BLE 33 Sense</a:t>
          </a:r>
        </a:p>
      </dgm:t>
    </dgm:pt>
    <dgm:pt modelId="{BA5394D7-C2CB-45E5-B4ED-EB9C0FD87028}" type="parTrans" cxnId="{D717AE12-1A00-4D59-B484-7F0BE4969A17}">
      <dgm:prSet/>
      <dgm:spPr/>
      <dgm:t>
        <a:bodyPr/>
        <a:lstStyle/>
        <a:p>
          <a:endParaRPr lang="en-US"/>
        </a:p>
      </dgm:t>
    </dgm:pt>
    <dgm:pt modelId="{32461EB9-82CD-4809-87ED-E6BDE4DCC094}" type="sibTrans" cxnId="{D717AE12-1A00-4D59-B484-7F0BE4969A17}">
      <dgm:prSet/>
      <dgm:spPr/>
      <dgm:t>
        <a:bodyPr/>
        <a:lstStyle/>
        <a:p>
          <a:endParaRPr lang="en-US"/>
        </a:p>
      </dgm:t>
    </dgm:pt>
    <dgm:pt modelId="{0B10C4B9-2926-49B4-AF0C-0AA8266160D0}">
      <dgm:prSet/>
      <dgm:spPr>
        <a:solidFill>
          <a:srgbClr val="C00000"/>
        </a:solidFill>
      </dgm:spPr>
      <dgm:t>
        <a:bodyPr/>
        <a:lstStyle/>
        <a:p>
          <a:r>
            <a:rPr lang="en-US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Test on real Robot</a:t>
          </a:r>
        </a:p>
      </dgm:t>
    </dgm:pt>
    <dgm:pt modelId="{0422BBBB-6C41-4E41-9DAE-EB1AA2AC84E1}" type="parTrans" cxnId="{3F0DDF3D-8BC5-4865-A256-A0D068C51A0F}">
      <dgm:prSet/>
      <dgm:spPr/>
      <dgm:t>
        <a:bodyPr/>
        <a:lstStyle/>
        <a:p>
          <a:endParaRPr lang="en-US"/>
        </a:p>
      </dgm:t>
    </dgm:pt>
    <dgm:pt modelId="{F92844B5-CE3F-40C7-8F5D-6B4B113E675B}" type="sibTrans" cxnId="{3F0DDF3D-8BC5-4865-A256-A0D068C51A0F}">
      <dgm:prSet/>
      <dgm:spPr/>
      <dgm:t>
        <a:bodyPr/>
        <a:lstStyle/>
        <a:p>
          <a:endParaRPr lang="en-US"/>
        </a:p>
      </dgm:t>
    </dgm:pt>
    <dgm:pt modelId="{C066EC98-DDEF-43F6-80B6-055B85269498}" type="pres">
      <dgm:prSet presAssocID="{94E59213-1EBC-46ED-B0A9-1C53E0E92F6D}" presName="Name0" presStyleCnt="0">
        <dgm:presLayoutVars>
          <dgm:dir/>
          <dgm:resizeHandles val="exact"/>
        </dgm:presLayoutVars>
      </dgm:prSet>
      <dgm:spPr/>
    </dgm:pt>
    <dgm:pt modelId="{396B2879-D0F7-415F-AB54-5832F18EA6AA}" type="pres">
      <dgm:prSet presAssocID="{01928A2D-3FF4-4874-B8E0-C57F8CA83C6C}" presName="node" presStyleLbl="node1" presStyleIdx="0" presStyleCnt="9">
        <dgm:presLayoutVars>
          <dgm:bulletEnabled val="1"/>
        </dgm:presLayoutVars>
      </dgm:prSet>
      <dgm:spPr/>
    </dgm:pt>
    <dgm:pt modelId="{31FC5D3C-C512-4996-B43F-F4BDC3AB528D}" type="pres">
      <dgm:prSet presAssocID="{129C163C-BE87-4FC0-BB6C-DA303AC910E1}" presName="sibTrans" presStyleLbl="sibTrans1D1" presStyleIdx="0" presStyleCnt="8"/>
      <dgm:spPr/>
    </dgm:pt>
    <dgm:pt modelId="{F835E0AC-FA07-4777-A00E-7A6528DE618E}" type="pres">
      <dgm:prSet presAssocID="{129C163C-BE87-4FC0-BB6C-DA303AC910E1}" presName="connectorText" presStyleLbl="sibTrans1D1" presStyleIdx="0" presStyleCnt="8"/>
      <dgm:spPr/>
    </dgm:pt>
    <dgm:pt modelId="{F4FD7E8E-89A8-4CA3-80A2-A61FC895504A}" type="pres">
      <dgm:prSet presAssocID="{3AB1D7FE-7F32-436E-B697-04A720E01C97}" presName="node" presStyleLbl="node1" presStyleIdx="1" presStyleCnt="9" custScaleY="142848">
        <dgm:presLayoutVars>
          <dgm:bulletEnabled val="1"/>
        </dgm:presLayoutVars>
      </dgm:prSet>
      <dgm:spPr/>
    </dgm:pt>
    <dgm:pt modelId="{E875A8A7-CE82-4F9E-9C5F-7E6427927C85}" type="pres">
      <dgm:prSet presAssocID="{E834FF3B-4928-469F-AB22-073E8D711BDF}" presName="sibTrans" presStyleLbl="sibTrans1D1" presStyleIdx="1" presStyleCnt="8"/>
      <dgm:spPr/>
    </dgm:pt>
    <dgm:pt modelId="{5B42EC83-A7CA-446D-8628-6FAB18F0105A}" type="pres">
      <dgm:prSet presAssocID="{E834FF3B-4928-469F-AB22-073E8D711BDF}" presName="connectorText" presStyleLbl="sibTrans1D1" presStyleIdx="1" presStyleCnt="8"/>
      <dgm:spPr/>
    </dgm:pt>
    <dgm:pt modelId="{CB739694-0A30-433A-8654-34F66D972D0D}" type="pres">
      <dgm:prSet presAssocID="{3F267006-4855-40A5-B6F2-8C0BA968202E}" presName="node" presStyleLbl="node1" presStyleIdx="2" presStyleCnt="9" custScaleX="126030">
        <dgm:presLayoutVars>
          <dgm:bulletEnabled val="1"/>
        </dgm:presLayoutVars>
      </dgm:prSet>
      <dgm:spPr/>
    </dgm:pt>
    <dgm:pt modelId="{1306C48C-2455-4E71-BB98-93848629A643}" type="pres">
      <dgm:prSet presAssocID="{49BAC1E7-7B67-4A36-B8FD-C9E4EEE81988}" presName="sibTrans" presStyleLbl="sibTrans1D1" presStyleIdx="2" presStyleCnt="8"/>
      <dgm:spPr/>
    </dgm:pt>
    <dgm:pt modelId="{837F2D7C-9593-4C98-B23B-8041678CDCE2}" type="pres">
      <dgm:prSet presAssocID="{49BAC1E7-7B67-4A36-B8FD-C9E4EEE81988}" presName="connectorText" presStyleLbl="sibTrans1D1" presStyleIdx="2" presStyleCnt="8"/>
      <dgm:spPr/>
    </dgm:pt>
    <dgm:pt modelId="{387094FB-714A-47A9-ABFF-1C2545D8CEF6}" type="pres">
      <dgm:prSet presAssocID="{224E4414-FD25-4004-BC16-9B588ACA23D5}" presName="node" presStyleLbl="node1" presStyleIdx="3" presStyleCnt="9" custScaleY="135054">
        <dgm:presLayoutVars>
          <dgm:bulletEnabled val="1"/>
        </dgm:presLayoutVars>
      </dgm:prSet>
      <dgm:spPr/>
    </dgm:pt>
    <dgm:pt modelId="{53A8C7D4-CEF0-42BE-9BA6-382286B43CC5}" type="pres">
      <dgm:prSet presAssocID="{BED19D4F-6230-4C35-AEA9-4E05F2C8370A}" presName="sibTrans" presStyleLbl="sibTrans1D1" presStyleIdx="3" presStyleCnt="8"/>
      <dgm:spPr/>
    </dgm:pt>
    <dgm:pt modelId="{0D201E14-F2F9-4559-B739-11E210D4AD2F}" type="pres">
      <dgm:prSet presAssocID="{BED19D4F-6230-4C35-AEA9-4E05F2C8370A}" presName="connectorText" presStyleLbl="sibTrans1D1" presStyleIdx="3" presStyleCnt="8"/>
      <dgm:spPr/>
    </dgm:pt>
    <dgm:pt modelId="{CAD97BB6-37E9-4E8C-9F34-7CC2D4514223}" type="pres">
      <dgm:prSet presAssocID="{89836D34-1DEB-45C0-8ED0-4B3592BAF515}" presName="node" presStyleLbl="node1" presStyleIdx="4" presStyleCnt="9">
        <dgm:presLayoutVars>
          <dgm:bulletEnabled val="1"/>
        </dgm:presLayoutVars>
      </dgm:prSet>
      <dgm:spPr/>
    </dgm:pt>
    <dgm:pt modelId="{6C40155B-0F19-4905-BB27-6CDDB9D61220}" type="pres">
      <dgm:prSet presAssocID="{6137F9BA-0F8D-4556-9522-9811D2F3692A}" presName="sibTrans" presStyleLbl="sibTrans1D1" presStyleIdx="4" presStyleCnt="8"/>
      <dgm:spPr/>
    </dgm:pt>
    <dgm:pt modelId="{7083CE36-1913-4E27-B7AB-E0238F065E86}" type="pres">
      <dgm:prSet presAssocID="{6137F9BA-0F8D-4556-9522-9811D2F3692A}" presName="connectorText" presStyleLbl="sibTrans1D1" presStyleIdx="4" presStyleCnt="8"/>
      <dgm:spPr/>
    </dgm:pt>
    <dgm:pt modelId="{269BDBA0-0CF4-49FA-AA01-632B550EBBE3}" type="pres">
      <dgm:prSet presAssocID="{93F02D88-3DF5-4CD5-B36B-165B5487FEA7}" presName="node" presStyleLbl="node1" presStyleIdx="5" presStyleCnt="9">
        <dgm:presLayoutVars>
          <dgm:bulletEnabled val="1"/>
        </dgm:presLayoutVars>
      </dgm:prSet>
      <dgm:spPr/>
    </dgm:pt>
    <dgm:pt modelId="{DBD1EB20-6A7E-4C86-93B8-8FCF59E13741}" type="pres">
      <dgm:prSet presAssocID="{7D84B928-2D8A-4666-A128-EBDFFA4D30B4}" presName="sibTrans" presStyleLbl="sibTrans1D1" presStyleIdx="5" presStyleCnt="8"/>
      <dgm:spPr/>
    </dgm:pt>
    <dgm:pt modelId="{0D1BFB5E-E5EA-49F4-9842-95597C4193A5}" type="pres">
      <dgm:prSet presAssocID="{7D84B928-2D8A-4666-A128-EBDFFA4D30B4}" presName="connectorText" presStyleLbl="sibTrans1D1" presStyleIdx="5" presStyleCnt="8"/>
      <dgm:spPr/>
    </dgm:pt>
    <dgm:pt modelId="{FEAD0FF5-B491-44CC-9D3C-6C6100A538AD}" type="pres">
      <dgm:prSet presAssocID="{CF0508BE-9D18-49A6-90C4-A7784DDEFA31}" presName="node" presStyleLbl="node1" presStyleIdx="6" presStyleCnt="9">
        <dgm:presLayoutVars>
          <dgm:bulletEnabled val="1"/>
        </dgm:presLayoutVars>
      </dgm:prSet>
      <dgm:spPr/>
    </dgm:pt>
    <dgm:pt modelId="{E5E5D96A-C31A-4061-AAA2-2C234ECDBCBE}" type="pres">
      <dgm:prSet presAssocID="{A8E263A4-862E-48C4-8740-35CF671A253C}" presName="sibTrans" presStyleLbl="sibTrans1D1" presStyleIdx="6" presStyleCnt="8"/>
      <dgm:spPr/>
    </dgm:pt>
    <dgm:pt modelId="{6814BF9D-7218-452F-9316-8D95E5BB40D5}" type="pres">
      <dgm:prSet presAssocID="{A8E263A4-862E-48C4-8740-35CF671A253C}" presName="connectorText" presStyleLbl="sibTrans1D1" presStyleIdx="6" presStyleCnt="8"/>
      <dgm:spPr/>
    </dgm:pt>
    <dgm:pt modelId="{C9E23C72-4DCC-416A-BA53-C46F3993F792}" type="pres">
      <dgm:prSet presAssocID="{0D94EAF7-8D3F-4F1C-ACF9-A5252E3F3CAD}" presName="node" presStyleLbl="node1" presStyleIdx="7" presStyleCnt="9">
        <dgm:presLayoutVars>
          <dgm:bulletEnabled val="1"/>
        </dgm:presLayoutVars>
      </dgm:prSet>
      <dgm:spPr/>
    </dgm:pt>
    <dgm:pt modelId="{4E686F77-A3BA-4082-99B7-4BA9A20B5144}" type="pres">
      <dgm:prSet presAssocID="{32461EB9-82CD-4809-87ED-E6BDE4DCC094}" presName="sibTrans" presStyleLbl="sibTrans1D1" presStyleIdx="7" presStyleCnt="8"/>
      <dgm:spPr/>
    </dgm:pt>
    <dgm:pt modelId="{3E63840F-2F9A-410D-A8B5-9474ADE15E1D}" type="pres">
      <dgm:prSet presAssocID="{32461EB9-82CD-4809-87ED-E6BDE4DCC094}" presName="connectorText" presStyleLbl="sibTrans1D1" presStyleIdx="7" presStyleCnt="8"/>
      <dgm:spPr/>
    </dgm:pt>
    <dgm:pt modelId="{C8001324-05E7-4480-A0EA-895D5DB64A65}" type="pres">
      <dgm:prSet presAssocID="{0B10C4B9-2926-49B4-AF0C-0AA8266160D0}" presName="node" presStyleLbl="node1" presStyleIdx="8" presStyleCnt="9">
        <dgm:presLayoutVars>
          <dgm:bulletEnabled val="1"/>
        </dgm:presLayoutVars>
      </dgm:prSet>
      <dgm:spPr/>
    </dgm:pt>
  </dgm:ptLst>
  <dgm:cxnLst>
    <dgm:cxn modelId="{EDA87308-1A38-4E4F-9CF4-72794EBBC844}" type="presOf" srcId="{3AB1D7FE-7F32-436E-B697-04A720E01C97}" destId="{F4FD7E8E-89A8-4CA3-80A2-A61FC895504A}" srcOrd="0" destOrd="0" presId="urn:microsoft.com/office/officeart/2005/8/layout/bProcess3"/>
    <dgm:cxn modelId="{D717AE12-1A00-4D59-B484-7F0BE4969A17}" srcId="{94E59213-1EBC-46ED-B0A9-1C53E0E92F6D}" destId="{0D94EAF7-8D3F-4F1C-ACF9-A5252E3F3CAD}" srcOrd="7" destOrd="0" parTransId="{BA5394D7-C2CB-45E5-B4ED-EB9C0FD87028}" sibTransId="{32461EB9-82CD-4809-87ED-E6BDE4DCC094}"/>
    <dgm:cxn modelId="{E0C1B41D-AB9A-4960-93C1-427E27CD6F22}" srcId="{94E59213-1EBC-46ED-B0A9-1C53E0E92F6D}" destId="{224E4414-FD25-4004-BC16-9B588ACA23D5}" srcOrd="3" destOrd="0" parTransId="{7ECD06E2-7CE6-4F99-B5B3-831B6DEEA96D}" sibTransId="{BED19D4F-6230-4C35-AEA9-4E05F2C8370A}"/>
    <dgm:cxn modelId="{B58BA61F-53F5-4009-AF3F-2F06A36EC590}" type="presOf" srcId="{E834FF3B-4928-469F-AB22-073E8D711BDF}" destId="{E875A8A7-CE82-4F9E-9C5F-7E6427927C85}" srcOrd="0" destOrd="0" presId="urn:microsoft.com/office/officeart/2005/8/layout/bProcess3"/>
    <dgm:cxn modelId="{60488121-7785-497C-BDEA-46705E64B0B4}" srcId="{94E59213-1EBC-46ED-B0A9-1C53E0E92F6D}" destId="{3AB1D7FE-7F32-436E-B697-04A720E01C97}" srcOrd="1" destOrd="0" parTransId="{8DEDAB1D-5726-49B3-9FCE-3AD9CF6665AC}" sibTransId="{E834FF3B-4928-469F-AB22-073E8D711BDF}"/>
    <dgm:cxn modelId="{7BDE1F26-ED18-44D5-9976-99E13F25D5EF}" type="presOf" srcId="{49BAC1E7-7B67-4A36-B8FD-C9E4EEE81988}" destId="{837F2D7C-9593-4C98-B23B-8041678CDCE2}" srcOrd="1" destOrd="0" presId="urn:microsoft.com/office/officeart/2005/8/layout/bProcess3"/>
    <dgm:cxn modelId="{3F0DDF3D-8BC5-4865-A256-A0D068C51A0F}" srcId="{94E59213-1EBC-46ED-B0A9-1C53E0E92F6D}" destId="{0B10C4B9-2926-49B4-AF0C-0AA8266160D0}" srcOrd="8" destOrd="0" parTransId="{0422BBBB-6C41-4E41-9DAE-EB1AA2AC84E1}" sibTransId="{F92844B5-CE3F-40C7-8F5D-6B4B113E675B}"/>
    <dgm:cxn modelId="{B71EF13E-F402-4DB2-8E51-9E3732989E95}" type="presOf" srcId="{49BAC1E7-7B67-4A36-B8FD-C9E4EEE81988}" destId="{1306C48C-2455-4E71-BB98-93848629A643}" srcOrd="0" destOrd="0" presId="urn:microsoft.com/office/officeart/2005/8/layout/bProcess3"/>
    <dgm:cxn modelId="{A2990141-B5A9-41EA-B97F-3E68D5E576AE}" type="presOf" srcId="{94E59213-1EBC-46ED-B0A9-1C53E0E92F6D}" destId="{C066EC98-DDEF-43F6-80B6-055B85269498}" srcOrd="0" destOrd="0" presId="urn:microsoft.com/office/officeart/2005/8/layout/bProcess3"/>
    <dgm:cxn modelId="{C04E3444-2AA9-4478-84C0-DA37B329ABD9}" srcId="{94E59213-1EBC-46ED-B0A9-1C53E0E92F6D}" destId="{3F267006-4855-40A5-B6F2-8C0BA968202E}" srcOrd="2" destOrd="0" parTransId="{676FA19E-3AFD-4CCD-8FB3-FC3B4137EB5D}" sibTransId="{49BAC1E7-7B67-4A36-B8FD-C9E4EEE81988}"/>
    <dgm:cxn modelId="{57A1214A-7B89-448A-9617-B698D72304A3}" type="presOf" srcId="{0B10C4B9-2926-49B4-AF0C-0AA8266160D0}" destId="{C8001324-05E7-4480-A0EA-895D5DB64A65}" srcOrd="0" destOrd="0" presId="urn:microsoft.com/office/officeart/2005/8/layout/bProcess3"/>
    <dgm:cxn modelId="{AC1C9A4A-10C4-4F4F-8D3D-3150A68E4C47}" type="presOf" srcId="{6137F9BA-0F8D-4556-9522-9811D2F3692A}" destId="{7083CE36-1913-4E27-B7AB-E0238F065E86}" srcOrd="1" destOrd="0" presId="urn:microsoft.com/office/officeart/2005/8/layout/bProcess3"/>
    <dgm:cxn modelId="{AD7C074B-B5DF-40D3-B705-3B168EB91BE7}" srcId="{94E59213-1EBC-46ED-B0A9-1C53E0E92F6D}" destId="{89836D34-1DEB-45C0-8ED0-4B3592BAF515}" srcOrd="4" destOrd="0" parTransId="{7854C8A0-171B-4E89-9448-E43175DFA124}" sibTransId="{6137F9BA-0F8D-4556-9522-9811D2F3692A}"/>
    <dgm:cxn modelId="{59E02E6F-D7AB-4A1F-84CB-5E4B33F6C128}" srcId="{94E59213-1EBC-46ED-B0A9-1C53E0E92F6D}" destId="{CF0508BE-9D18-49A6-90C4-A7784DDEFA31}" srcOrd="6" destOrd="0" parTransId="{5721FBB1-9268-4F69-A669-3C94CD57A004}" sibTransId="{A8E263A4-862E-48C4-8740-35CF671A253C}"/>
    <dgm:cxn modelId="{39366E55-76D7-45CF-B617-77B74B8D138B}" type="presOf" srcId="{6137F9BA-0F8D-4556-9522-9811D2F3692A}" destId="{6C40155B-0F19-4905-BB27-6CDDB9D61220}" srcOrd="0" destOrd="0" presId="urn:microsoft.com/office/officeart/2005/8/layout/bProcess3"/>
    <dgm:cxn modelId="{361E7156-CB24-47AB-ABFF-91CBE2BEEE99}" type="presOf" srcId="{CF0508BE-9D18-49A6-90C4-A7784DDEFA31}" destId="{FEAD0FF5-B491-44CC-9D3C-6C6100A538AD}" srcOrd="0" destOrd="0" presId="urn:microsoft.com/office/officeart/2005/8/layout/bProcess3"/>
    <dgm:cxn modelId="{55F8E776-31EA-43BE-A9B5-23FF6CB670DE}" type="presOf" srcId="{BED19D4F-6230-4C35-AEA9-4E05F2C8370A}" destId="{0D201E14-F2F9-4559-B739-11E210D4AD2F}" srcOrd="1" destOrd="0" presId="urn:microsoft.com/office/officeart/2005/8/layout/bProcess3"/>
    <dgm:cxn modelId="{C21C218B-DD79-48F8-BAC3-07AA7B9E31E8}" srcId="{94E59213-1EBC-46ED-B0A9-1C53E0E92F6D}" destId="{93F02D88-3DF5-4CD5-B36B-165B5487FEA7}" srcOrd="5" destOrd="0" parTransId="{A73813C4-FB47-434A-9D63-BC323CC7D855}" sibTransId="{7D84B928-2D8A-4666-A128-EBDFFA4D30B4}"/>
    <dgm:cxn modelId="{8B26D393-7FD8-4781-9D37-D2417A36E922}" type="presOf" srcId="{3F267006-4855-40A5-B6F2-8C0BA968202E}" destId="{CB739694-0A30-433A-8654-34F66D972D0D}" srcOrd="0" destOrd="0" presId="urn:microsoft.com/office/officeart/2005/8/layout/bProcess3"/>
    <dgm:cxn modelId="{592B4D95-746B-4011-A4A7-856F207121D6}" type="presOf" srcId="{BED19D4F-6230-4C35-AEA9-4E05F2C8370A}" destId="{53A8C7D4-CEF0-42BE-9BA6-382286B43CC5}" srcOrd="0" destOrd="0" presId="urn:microsoft.com/office/officeart/2005/8/layout/bProcess3"/>
    <dgm:cxn modelId="{89B7B29B-9BA5-43A7-AC55-714BF4E13C6D}" type="presOf" srcId="{129C163C-BE87-4FC0-BB6C-DA303AC910E1}" destId="{F835E0AC-FA07-4777-A00E-7A6528DE618E}" srcOrd="1" destOrd="0" presId="urn:microsoft.com/office/officeart/2005/8/layout/bProcess3"/>
    <dgm:cxn modelId="{9C5EC9A0-82D4-406E-B82A-B4AFA803C960}" type="presOf" srcId="{A8E263A4-862E-48C4-8740-35CF671A253C}" destId="{6814BF9D-7218-452F-9316-8D95E5BB40D5}" srcOrd="1" destOrd="0" presId="urn:microsoft.com/office/officeart/2005/8/layout/bProcess3"/>
    <dgm:cxn modelId="{89643FA8-66EA-4A7A-BDAC-9049735D06C2}" type="presOf" srcId="{7D84B928-2D8A-4666-A128-EBDFFA4D30B4}" destId="{DBD1EB20-6A7E-4C86-93B8-8FCF59E13741}" srcOrd="0" destOrd="0" presId="urn:microsoft.com/office/officeart/2005/8/layout/bProcess3"/>
    <dgm:cxn modelId="{8BC305AF-5C86-469F-A387-D262F8999711}" type="presOf" srcId="{89836D34-1DEB-45C0-8ED0-4B3592BAF515}" destId="{CAD97BB6-37E9-4E8C-9F34-7CC2D4514223}" srcOrd="0" destOrd="0" presId="urn:microsoft.com/office/officeart/2005/8/layout/bProcess3"/>
    <dgm:cxn modelId="{EF5F12B1-6F4F-474B-B940-BFE129D34328}" type="presOf" srcId="{129C163C-BE87-4FC0-BB6C-DA303AC910E1}" destId="{31FC5D3C-C512-4996-B43F-F4BDC3AB528D}" srcOrd="0" destOrd="0" presId="urn:microsoft.com/office/officeart/2005/8/layout/bProcess3"/>
    <dgm:cxn modelId="{798030BC-C419-432A-9901-6C81993D4A69}" type="presOf" srcId="{E834FF3B-4928-469F-AB22-073E8D711BDF}" destId="{5B42EC83-A7CA-446D-8628-6FAB18F0105A}" srcOrd="1" destOrd="0" presId="urn:microsoft.com/office/officeart/2005/8/layout/bProcess3"/>
    <dgm:cxn modelId="{3325D4CC-4B08-43DA-8FDD-B1757170D430}" srcId="{94E59213-1EBC-46ED-B0A9-1C53E0E92F6D}" destId="{01928A2D-3FF4-4874-B8E0-C57F8CA83C6C}" srcOrd="0" destOrd="0" parTransId="{4AFD5921-CF58-4CFB-8F47-EAD31E71128E}" sibTransId="{129C163C-BE87-4FC0-BB6C-DA303AC910E1}"/>
    <dgm:cxn modelId="{3D0433CE-63CE-4049-A890-1D8FB0CBF4D1}" type="presOf" srcId="{224E4414-FD25-4004-BC16-9B588ACA23D5}" destId="{387094FB-714A-47A9-ABFF-1C2545D8CEF6}" srcOrd="0" destOrd="0" presId="urn:microsoft.com/office/officeart/2005/8/layout/bProcess3"/>
    <dgm:cxn modelId="{618F2BDB-FE68-4EEC-A126-4DCF8E10B330}" type="presOf" srcId="{A8E263A4-862E-48C4-8740-35CF671A253C}" destId="{E5E5D96A-C31A-4061-AAA2-2C234ECDBCBE}" srcOrd="0" destOrd="0" presId="urn:microsoft.com/office/officeart/2005/8/layout/bProcess3"/>
    <dgm:cxn modelId="{B36418E1-8C66-4791-AC17-F65D50733AB5}" type="presOf" srcId="{32461EB9-82CD-4809-87ED-E6BDE4DCC094}" destId="{4E686F77-A3BA-4082-99B7-4BA9A20B5144}" srcOrd="0" destOrd="0" presId="urn:microsoft.com/office/officeart/2005/8/layout/bProcess3"/>
    <dgm:cxn modelId="{99A415E6-F185-44ED-A5E9-5CC47962F618}" type="presOf" srcId="{93F02D88-3DF5-4CD5-B36B-165B5487FEA7}" destId="{269BDBA0-0CF4-49FA-AA01-632B550EBBE3}" srcOrd="0" destOrd="0" presId="urn:microsoft.com/office/officeart/2005/8/layout/bProcess3"/>
    <dgm:cxn modelId="{FDFB55F0-BE52-4148-A04B-D55EC908D765}" type="presOf" srcId="{7D84B928-2D8A-4666-A128-EBDFFA4D30B4}" destId="{0D1BFB5E-E5EA-49F4-9842-95597C4193A5}" srcOrd="1" destOrd="0" presId="urn:microsoft.com/office/officeart/2005/8/layout/bProcess3"/>
    <dgm:cxn modelId="{BFD186F7-35D6-41AE-AF47-32A3DFE2414A}" type="presOf" srcId="{01928A2D-3FF4-4874-B8E0-C57F8CA83C6C}" destId="{396B2879-D0F7-415F-AB54-5832F18EA6AA}" srcOrd="0" destOrd="0" presId="urn:microsoft.com/office/officeart/2005/8/layout/bProcess3"/>
    <dgm:cxn modelId="{D76191F8-3574-4DFF-9943-7F66855F2A91}" type="presOf" srcId="{32461EB9-82CD-4809-87ED-E6BDE4DCC094}" destId="{3E63840F-2F9A-410D-A8B5-9474ADE15E1D}" srcOrd="1" destOrd="0" presId="urn:microsoft.com/office/officeart/2005/8/layout/bProcess3"/>
    <dgm:cxn modelId="{B734D5FD-5F1A-4E45-A0A0-3EAF07123833}" type="presOf" srcId="{0D94EAF7-8D3F-4F1C-ACF9-A5252E3F3CAD}" destId="{C9E23C72-4DCC-416A-BA53-C46F3993F792}" srcOrd="0" destOrd="0" presId="urn:microsoft.com/office/officeart/2005/8/layout/bProcess3"/>
    <dgm:cxn modelId="{391EB8C3-F7CD-42E0-8327-1C907660106A}" type="presParOf" srcId="{C066EC98-DDEF-43F6-80B6-055B85269498}" destId="{396B2879-D0F7-415F-AB54-5832F18EA6AA}" srcOrd="0" destOrd="0" presId="urn:microsoft.com/office/officeart/2005/8/layout/bProcess3"/>
    <dgm:cxn modelId="{3E520C17-619B-403C-B007-31340299731C}" type="presParOf" srcId="{C066EC98-DDEF-43F6-80B6-055B85269498}" destId="{31FC5D3C-C512-4996-B43F-F4BDC3AB528D}" srcOrd="1" destOrd="0" presId="urn:microsoft.com/office/officeart/2005/8/layout/bProcess3"/>
    <dgm:cxn modelId="{84C54457-B759-4616-A165-A8D041D0C563}" type="presParOf" srcId="{31FC5D3C-C512-4996-B43F-F4BDC3AB528D}" destId="{F835E0AC-FA07-4777-A00E-7A6528DE618E}" srcOrd="0" destOrd="0" presId="urn:microsoft.com/office/officeart/2005/8/layout/bProcess3"/>
    <dgm:cxn modelId="{74D2DCD2-458E-4F3A-B1A9-C57C389355B0}" type="presParOf" srcId="{C066EC98-DDEF-43F6-80B6-055B85269498}" destId="{F4FD7E8E-89A8-4CA3-80A2-A61FC895504A}" srcOrd="2" destOrd="0" presId="urn:microsoft.com/office/officeart/2005/8/layout/bProcess3"/>
    <dgm:cxn modelId="{AF89543D-3717-47EE-956B-F1C399FE9A7C}" type="presParOf" srcId="{C066EC98-DDEF-43F6-80B6-055B85269498}" destId="{E875A8A7-CE82-4F9E-9C5F-7E6427927C85}" srcOrd="3" destOrd="0" presId="urn:microsoft.com/office/officeart/2005/8/layout/bProcess3"/>
    <dgm:cxn modelId="{177CCA23-0121-467F-8BFF-13A9EB7529FE}" type="presParOf" srcId="{E875A8A7-CE82-4F9E-9C5F-7E6427927C85}" destId="{5B42EC83-A7CA-446D-8628-6FAB18F0105A}" srcOrd="0" destOrd="0" presId="urn:microsoft.com/office/officeart/2005/8/layout/bProcess3"/>
    <dgm:cxn modelId="{236A5642-7D5F-42DF-B898-96201C6DD82F}" type="presParOf" srcId="{C066EC98-DDEF-43F6-80B6-055B85269498}" destId="{CB739694-0A30-433A-8654-34F66D972D0D}" srcOrd="4" destOrd="0" presId="urn:microsoft.com/office/officeart/2005/8/layout/bProcess3"/>
    <dgm:cxn modelId="{74890BF8-6B11-4C00-816B-8234BD4C7B34}" type="presParOf" srcId="{C066EC98-DDEF-43F6-80B6-055B85269498}" destId="{1306C48C-2455-4E71-BB98-93848629A643}" srcOrd="5" destOrd="0" presId="urn:microsoft.com/office/officeart/2005/8/layout/bProcess3"/>
    <dgm:cxn modelId="{3A7210B4-59E6-4958-9E77-1CDDE94DF8AE}" type="presParOf" srcId="{1306C48C-2455-4E71-BB98-93848629A643}" destId="{837F2D7C-9593-4C98-B23B-8041678CDCE2}" srcOrd="0" destOrd="0" presId="urn:microsoft.com/office/officeart/2005/8/layout/bProcess3"/>
    <dgm:cxn modelId="{E5A94FF2-C6BC-4D32-AA80-40541AFFEC2A}" type="presParOf" srcId="{C066EC98-DDEF-43F6-80B6-055B85269498}" destId="{387094FB-714A-47A9-ABFF-1C2545D8CEF6}" srcOrd="6" destOrd="0" presId="urn:microsoft.com/office/officeart/2005/8/layout/bProcess3"/>
    <dgm:cxn modelId="{3747F6A3-E6B7-4913-A423-8320288F00E2}" type="presParOf" srcId="{C066EC98-DDEF-43F6-80B6-055B85269498}" destId="{53A8C7D4-CEF0-42BE-9BA6-382286B43CC5}" srcOrd="7" destOrd="0" presId="urn:microsoft.com/office/officeart/2005/8/layout/bProcess3"/>
    <dgm:cxn modelId="{B6EACBF3-AAE9-477E-8923-BB2BC42EE885}" type="presParOf" srcId="{53A8C7D4-CEF0-42BE-9BA6-382286B43CC5}" destId="{0D201E14-F2F9-4559-B739-11E210D4AD2F}" srcOrd="0" destOrd="0" presId="urn:microsoft.com/office/officeart/2005/8/layout/bProcess3"/>
    <dgm:cxn modelId="{5394B182-4C2D-4351-936C-FA1B78803B53}" type="presParOf" srcId="{C066EC98-DDEF-43F6-80B6-055B85269498}" destId="{CAD97BB6-37E9-4E8C-9F34-7CC2D4514223}" srcOrd="8" destOrd="0" presId="urn:microsoft.com/office/officeart/2005/8/layout/bProcess3"/>
    <dgm:cxn modelId="{6E14BAE0-D3A6-48BF-9486-BC1497501386}" type="presParOf" srcId="{C066EC98-DDEF-43F6-80B6-055B85269498}" destId="{6C40155B-0F19-4905-BB27-6CDDB9D61220}" srcOrd="9" destOrd="0" presId="urn:microsoft.com/office/officeart/2005/8/layout/bProcess3"/>
    <dgm:cxn modelId="{EFFBF49A-0DCA-4824-8BE7-1C0F645888E8}" type="presParOf" srcId="{6C40155B-0F19-4905-BB27-6CDDB9D61220}" destId="{7083CE36-1913-4E27-B7AB-E0238F065E86}" srcOrd="0" destOrd="0" presId="urn:microsoft.com/office/officeart/2005/8/layout/bProcess3"/>
    <dgm:cxn modelId="{149D2DF1-848E-4281-A0C6-81ABDD7467A9}" type="presParOf" srcId="{C066EC98-DDEF-43F6-80B6-055B85269498}" destId="{269BDBA0-0CF4-49FA-AA01-632B550EBBE3}" srcOrd="10" destOrd="0" presId="urn:microsoft.com/office/officeart/2005/8/layout/bProcess3"/>
    <dgm:cxn modelId="{575CE738-FF7C-47B9-8F16-F31E222FA529}" type="presParOf" srcId="{C066EC98-DDEF-43F6-80B6-055B85269498}" destId="{DBD1EB20-6A7E-4C86-93B8-8FCF59E13741}" srcOrd="11" destOrd="0" presId="urn:microsoft.com/office/officeart/2005/8/layout/bProcess3"/>
    <dgm:cxn modelId="{4343DCE6-90FA-47FD-8CF7-122178977CAB}" type="presParOf" srcId="{DBD1EB20-6A7E-4C86-93B8-8FCF59E13741}" destId="{0D1BFB5E-E5EA-49F4-9842-95597C4193A5}" srcOrd="0" destOrd="0" presId="urn:microsoft.com/office/officeart/2005/8/layout/bProcess3"/>
    <dgm:cxn modelId="{93CDEFBC-B8A7-406F-8C8E-7D1BFB5E680A}" type="presParOf" srcId="{C066EC98-DDEF-43F6-80B6-055B85269498}" destId="{FEAD0FF5-B491-44CC-9D3C-6C6100A538AD}" srcOrd="12" destOrd="0" presId="urn:microsoft.com/office/officeart/2005/8/layout/bProcess3"/>
    <dgm:cxn modelId="{0DE34406-F136-4EC8-828F-6980E7ECD042}" type="presParOf" srcId="{C066EC98-DDEF-43F6-80B6-055B85269498}" destId="{E5E5D96A-C31A-4061-AAA2-2C234ECDBCBE}" srcOrd="13" destOrd="0" presId="urn:microsoft.com/office/officeart/2005/8/layout/bProcess3"/>
    <dgm:cxn modelId="{3AC22D4F-09CB-4EB4-9D50-E2C49B59A9A5}" type="presParOf" srcId="{E5E5D96A-C31A-4061-AAA2-2C234ECDBCBE}" destId="{6814BF9D-7218-452F-9316-8D95E5BB40D5}" srcOrd="0" destOrd="0" presId="urn:microsoft.com/office/officeart/2005/8/layout/bProcess3"/>
    <dgm:cxn modelId="{4819A25B-0D83-4A41-AA9E-E4184D213B4D}" type="presParOf" srcId="{C066EC98-DDEF-43F6-80B6-055B85269498}" destId="{C9E23C72-4DCC-416A-BA53-C46F3993F792}" srcOrd="14" destOrd="0" presId="urn:microsoft.com/office/officeart/2005/8/layout/bProcess3"/>
    <dgm:cxn modelId="{EE2E3399-FB65-4624-9EE9-9898D460767A}" type="presParOf" srcId="{C066EC98-DDEF-43F6-80B6-055B85269498}" destId="{4E686F77-A3BA-4082-99B7-4BA9A20B5144}" srcOrd="15" destOrd="0" presId="urn:microsoft.com/office/officeart/2005/8/layout/bProcess3"/>
    <dgm:cxn modelId="{328CC284-3784-4604-BD54-42A4DD21AAA2}" type="presParOf" srcId="{4E686F77-A3BA-4082-99B7-4BA9A20B5144}" destId="{3E63840F-2F9A-410D-A8B5-9474ADE15E1D}" srcOrd="0" destOrd="0" presId="urn:microsoft.com/office/officeart/2005/8/layout/bProcess3"/>
    <dgm:cxn modelId="{7392536D-6296-46CF-8C43-896A39E84B71}" type="presParOf" srcId="{C066EC98-DDEF-43F6-80B6-055B85269498}" destId="{C8001324-05E7-4480-A0EA-895D5DB64A65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FC5D3C-C512-4996-B43F-F4BDC3AB528D}">
      <dsp:nvSpPr>
        <dsp:cNvPr id="0" name=""/>
        <dsp:cNvSpPr/>
      </dsp:nvSpPr>
      <dsp:spPr>
        <a:xfrm>
          <a:off x="1475293" y="835184"/>
          <a:ext cx="30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9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0805" y="879209"/>
        <a:ext cx="16927" cy="3388"/>
      </dsp:txXfrm>
    </dsp:sp>
    <dsp:sp modelId="{396B2879-D0F7-415F-AB54-5832F18EA6AA}">
      <dsp:nvSpPr>
        <dsp:cNvPr id="0" name=""/>
        <dsp:cNvSpPr/>
      </dsp:nvSpPr>
      <dsp:spPr>
        <a:xfrm>
          <a:off x="5134" y="439316"/>
          <a:ext cx="1471959" cy="883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3D Print of Robot</a:t>
          </a:r>
        </a:p>
      </dsp:txBody>
      <dsp:txXfrm>
        <a:off x="5134" y="439316"/>
        <a:ext cx="1471959" cy="883175"/>
      </dsp:txXfrm>
    </dsp:sp>
    <dsp:sp modelId="{E875A8A7-CE82-4F9E-9C5F-7E6427927C85}">
      <dsp:nvSpPr>
        <dsp:cNvPr id="0" name=""/>
        <dsp:cNvSpPr/>
      </dsp:nvSpPr>
      <dsp:spPr>
        <a:xfrm>
          <a:off x="3285804" y="835184"/>
          <a:ext cx="30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9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31315" y="879209"/>
        <a:ext cx="16927" cy="3388"/>
      </dsp:txXfrm>
    </dsp:sp>
    <dsp:sp modelId="{F4FD7E8E-89A8-4CA3-80A2-A61FC895504A}">
      <dsp:nvSpPr>
        <dsp:cNvPr id="0" name=""/>
        <dsp:cNvSpPr/>
      </dsp:nvSpPr>
      <dsp:spPr>
        <a:xfrm>
          <a:off x="1815644" y="250104"/>
          <a:ext cx="1471959" cy="1261598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Obtain Voice Input from on-board mic</a:t>
          </a:r>
        </a:p>
      </dsp:txBody>
      <dsp:txXfrm>
        <a:off x="1815644" y="250104"/>
        <a:ext cx="1471959" cy="1261598"/>
      </dsp:txXfrm>
    </dsp:sp>
    <dsp:sp modelId="{1306C48C-2455-4E71-BB98-93848629A643}">
      <dsp:nvSpPr>
        <dsp:cNvPr id="0" name=""/>
        <dsp:cNvSpPr/>
      </dsp:nvSpPr>
      <dsp:spPr>
        <a:xfrm>
          <a:off x="741114" y="1320692"/>
          <a:ext cx="3812596" cy="497162"/>
        </a:xfrm>
        <a:custGeom>
          <a:avLst/>
          <a:gdLst/>
          <a:ahLst/>
          <a:cxnLst/>
          <a:rect l="0" t="0" r="0" b="0"/>
          <a:pathLst>
            <a:path>
              <a:moveTo>
                <a:pt x="3812596" y="0"/>
              </a:moveTo>
              <a:lnTo>
                <a:pt x="3812596" y="265681"/>
              </a:lnTo>
              <a:lnTo>
                <a:pt x="0" y="265681"/>
              </a:lnTo>
              <a:lnTo>
                <a:pt x="0" y="49716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51188" y="1567578"/>
        <a:ext cx="192447" cy="3388"/>
      </dsp:txXfrm>
    </dsp:sp>
    <dsp:sp modelId="{CB739694-0A30-433A-8654-34F66D972D0D}">
      <dsp:nvSpPr>
        <dsp:cNvPr id="0" name=""/>
        <dsp:cNvSpPr/>
      </dsp:nvSpPr>
      <dsp:spPr>
        <a:xfrm>
          <a:off x="3626154" y="439316"/>
          <a:ext cx="1855110" cy="883175"/>
        </a:xfrm>
        <a:prstGeom prst="rect">
          <a:avLst/>
        </a:prstGeom>
        <a:solidFill>
          <a:srgbClr val="BD314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Build TensorFlow Model</a:t>
          </a:r>
        </a:p>
      </dsp:txBody>
      <dsp:txXfrm>
        <a:off x="3626154" y="439316"/>
        <a:ext cx="1855110" cy="883175"/>
      </dsp:txXfrm>
    </dsp:sp>
    <dsp:sp modelId="{53A8C7D4-CEF0-42BE-9BA6-382286B43CC5}">
      <dsp:nvSpPr>
        <dsp:cNvPr id="0" name=""/>
        <dsp:cNvSpPr/>
      </dsp:nvSpPr>
      <dsp:spPr>
        <a:xfrm>
          <a:off x="1475293" y="2400916"/>
          <a:ext cx="30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9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0805" y="2444942"/>
        <a:ext cx="16927" cy="3388"/>
      </dsp:txXfrm>
    </dsp:sp>
    <dsp:sp modelId="{387094FB-714A-47A9-ABFF-1C2545D8CEF6}">
      <dsp:nvSpPr>
        <dsp:cNvPr id="0" name=""/>
        <dsp:cNvSpPr/>
      </dsp:nvSpPr>
      <dsp:spPr>
        <a:xfrm>
          <a:off x="5134" y="1850254"/>
          <a:ext cx="1471959" cy="1192764"/>
        </a:xfrm>
        <a:prstGeom prst="rect">
          <a:avLst/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Train Data using Neural Networks</a:t>
          </a:r>
          <a:endParaRPr lang="en-US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34" y="1850254"/>
        <a:ext cx="1471959" cy="1192764"/>
      </dsp:txXfrm>
    </dsp:sp>
    <dsp:sp modelId="{6C40155B-0F19-4905-BB27-6CDDB9D61220}">
      <dsp:nvSpPr>
        <dsp:cNvPr id="0" name=""/>
        <dsp:cNvSpPr/>
      </dsp:nvSpPr>
      <dsp:spPr>
        <a:xfrm>
          <a:off x="3285804" y="2400916"/>
          <a:ext cx="30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9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31315" y="2444942"/>
        <a:ext cx="16927" cy="3388"/>
      </dsp:txXfrm>
    </dsp:sp>
    <dsp:sp modelId="{CAD97BB6-37E9-4E8C-9F34-7CC2D4514223}">
      <dsp:nvSpPr>
        <dsp:cNvPr id="0" name=""/>
        <dsp:cNvSpPr/>
      </dsp:nvSpPr>
      <dsp:spPr>
        <a:xfrm>
          <a:off x="1815644" y="2005048"/>
          <a:ext cx="1471959" cy="883175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Test Data</a:t>
          </a:r>
        </a:p>
      </dsp:txBody>
      <dsp:txXfrm>
        <a:off x="1815644" y="2005048"/>
        <a:ext cx="1471959" cy="883175"/>
      </dsp:txXfrm>
    </dsp:sp>
    <dsp:sp modelId="{DBD1EB20-6A7E-4C86-93B8-8FCF59E13741}">
      <dsp:nvSpPr>
        <dsp:cNvPr id="0" name=""/>
        <dsp:cNvSpPr/>
      </dsp:nvSpPr>
      <dsp:spPr>
        <a:xfrm>
          <a:off x="741114" y="2886424"/>
          <a:ext cx="3621020" cy="462744"/>
        </a:xfrm>
        <a:custGeom>
          <a:avLst/>
          <a:gdLst/>
          <a:ahLst/>
          <a:cxnLst/>
          <a:rect l="0" t="0" r="0" b="0"/>
          <a:pathLst>
            <a:path>
              <a:moveTo>
                <a:pt x="3621020" y="0"/>
              </a:moveTo>
              <a:lnTo>
                <a:pt x="3621020" y="248472"/>
              </a:lnTo>
              <a:lnTo>
                <a:pt x="0" y="248472"/>
              </a:lnTo>
              <a:lnTo>
                <a:pt x="0" y="46274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60262" y="3116102"/>
        <a:ext cx="182723" cy="3388"/>
      </dsp:txXfrm>
    </dsp:sp>
    <dsp:sp modelId="{269BDBA0-0CF4-49FA-AA01-632B550EBBE3}">
      <dsp:nvSpPr>
        <dsp:cNvPr id="0" name=""/>
        <dsp:cNvSpPr/>
      </dsp:nvSpPr>
      <dsp:spPr>
        <a:xfrm>
          <a:off x="3626154" y="2005048"/>
          <a:ext cx="1471959" cy="883175"/>
        </a:xfrm>
        <a:prstGeom prst="rect">
          <a:avLst/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Convert to TFLite for Deployment</a:t>
          </a:r>
        </a:p>
      </dsp:txBody>
      <dsp:txXfrm>
        <a:off x="3626154" y="2005048"/>
        <a:ext cx="1471959" cy="883175"/>
      </dsp:txXfrm>
    </dsp:sp>
    <dsp:sp modelId="{E5E5D96A-C31A-4061-AAA2-2C234ECDBCBE}">
      <dsp:nvSpPr>
        <dsp:cNvPr id="0" name=""/>
        <dsp:cNvSpPr/>
      </dsp:nvSpPr>
      <dsp:spPr>
        <a:xfrm>
          <a:off x="1475293" y="3777437"/>
          <a:ext cx="30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9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0805" y="3821462"/>
        <a:ext cx="16927" cy="3388"/>
      </dsp:txXfrm>
    </dsp:sp>
    <dsp:sp modelId="{FEAD0FF5-B491-44CC-9D3C-6C6100A538AD}">
      <dsp:nvSpPr>
        <dsp:cNvPr id="0" name=""/>
        <dsp:cNvSpPr/>
      </dsp:nvSpPr>
      <dsp:spPr>
        <a:xfrm>
          <a:off x="5134" y="3381569"/>
          <a:ext cx="1471959" cy="883175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Convert to C File</a:t>
          </a:r>
        </a:p>
      </dsp:txBody>
      <dsp:txXfrm>
        <a:off x="5134" y="3381569"/>
        <a:ext cx="1471959" cy="883175"/>
      </dsp:txXfrm>
    </dsp:sp>
    <dsp:sp modelId="{4E686F77-A3BA-4082-99B7-4BA9A20B5144}">
      <dsp:nvSpPr>
        <dsp:cNvPr id="0" name=""/>
        <dsp:cNvSpPr/>
      </dsp:nvSpPr>
      <dsp:spPr>
        <a:xfrm>
          <a:off x="3285804" y="3777437"/>
          <a:ext cx="30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9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31315" y="3821462"/>
        <a:ext cx="16927" cy="3388"/>
      </dsp:txXfrm>
    </dsp:sp>
    <dsp:sp modelId="{C9E23C72-4DCC-416A-BA53-C46F3993F792}">
      <dsp:nvSpPr>
        <dsp:cNvPr id="0" name=""/>
        <dsp:cNvSpPr/>
      </dsp:nvSpPr>
      <dsp:spPr>
        <a:xfrm>
          <a:off x="1815644" y="3381569"/>
          <a:ext cx="1471959" cy="883175"/>
        </a:xfrm>
        <a:prstGeom prst="rect">
          <a:avLst/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Upload to Arduino BLE 33 Sense</a:t>
          </a:r>
        </a:p>
      </dsp:txBody>
      <dsp:txXfrm>
        <a:off x="1815644" y="3381569"/>
        <a:ext cx="1471959" cy="883175"/>
      </dsp:txXfrm>
    </dsp:sp>
    <dsp:sp modelId="{C8001324-05E7-4480-A0EA-895D5DB64A65}">
      <dsp:nvSpPr>
        <dsp:cNvPr id="0" name=""/>
        <dsp:cNvSpPr/>
      </dsp:nvSpPr>
      <dsp:spPr>
        <a:xfrm>
          <a:off x="3626154" y="3381569"/>
          <a:ext cx="1471959" cy="883175"/>
        </a:xfrm>
        <a:prstGeom prst="rect">
          <a:avLst/>
        </a:prstGeom>
        <a:solidFill>
          <a:srgbClr val="C0000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Test on real Robot</a:t>
          </a:r>
        </a:p>
      </dsp:txBody>
      <dsp:txXfrm>
        <a:off x="3626154" y="3381569"/>
        <a:ext cx="1471959" cy="883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7110-06BB-4462-85A6-1421AB67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steps letterhead.dotx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2021-06-23T17:48:00Z</dcterms:created>
  <dcterms:modified xsi:type="dcterms:W3CDTF">2021-06-24T13:55:00Z</dcterms:modified>
</cp:coreProperties>
</file>